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9B" w:rsidRPr="0073685D" w:rsidRDefault="0073685D" w:rsidP="0073685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685D">
        <w:rPr>
          <w:rFonts w:ascii="Times New Roman" w:hAnsi="Times New Roman" w:cs="Times New Roman"/>
          <w:b/>
          <w:sz w:val="40"/>
          <w:szCs w:val="40"/>
        </w:rPr>
        <w:t>Robert Michael Shea</w:t>
      </w:r>
    </w:p>
    <w:p w:rsidR="0073685D" w:rsidRPr="0073685D" w:rsidRDefault="0073685D" w:rsidP="007368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85D">
        <w:rPr>
          <w:rFonts w:ascii="Times New Roman" w:hAnsi="Times New Roman" w:cs="Times New Roman"/>
          <w:sz w:val="28"/>
          <w:szCs w:val="28"/>
        </w:rPr>
        <w:t>2574 Codding Road, Ulster PA, 18850</w:t>
      </w:r>
    </w:p>
    <w:p w:rsidR="0073685D" w:rsidRDefault="0073685D" w:rsidP="007368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85D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7" w:history="1">
        <w:r w:rsidRPr="0073685D">
          <w:rPr>
            <w:rStyle w:val="Hyperlink"/>
            <w:rFonts w:ascii="Times New Roman" w:hAnsi="Times New Roman" w:cs="Times New Roman"/>
            <w:sz w:val="28"/>
            <w:szCs w:val="28"/>
          </w:rPr>
          <w:t>Shearm26@mansfield.edu</w:t>
        </w:r>
      </w:hyperlink>
      <w:r w:rsidRPr="0073685D">
        <w:rPr>
          <w:rFonts w:ascii="Times New Roman" w:hAnsi="Times New Roman" w:cs="Times New Roman"/>
          <w:sz w:val="28"/>
          <w:szCs w:val="28"/>
        </w:rPr>
        <w:tab/>
        <w:t>Phone: 570-423-9084</w:t>
      </w:r>
    </w:p>
    <w:p w:rsidR="0073685D" w:rsidRDefault="0073685D" w:rsidP="007368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68D2" w:rsidRDefault="007968D2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7968D2" w:rsidRDefault="007968D2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968D2" w:rsidRPr="007968D2" w:rsidRDefault="007968D2" w:rsidP="007968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an adaptable and quick learning individual. </w:t>
      </w:r>
      <w:r w:rsidR="007409E4">
        <w:rPr>
          <w:rFonts w:ascii="Times New Roman" w:hAnsi="Times New Roman" w:cs="Times New Roman"/>
          <w:sz w:val="28"/>
          <w:szCs w:val="28"/>
        </w:rPr>
        <w:t xml:space="preserve">I am hoping to </w:t>
      </w:r>
      <w:r w:rsidR="006532AD">
        <w:rPr>
          <w:rFonts w:ascii="Times New Roman" w:hAnsi="Times New Roman" w:cs="Times New Roman"/>
          <w:sz w:val="28"/>
          <w:szCs w:val="28"/>
        </w:rPr>
        <w:t xml:space="preserve">use this job to gain valuable learning experience for the future after I graduate. </w:t>
      </w:r>
    </w:p>
    <w:p w:rsidR="007968D2" w:rsidRDefault="007968D2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968D2" w:rsidRDefault="007968D2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Skillset</w:t>
      </w:r>
    </w:p>
    <w:p w:rsidR="006015C8" w:rsidRDefault="006015C8" w:rsidP="006015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communication</w:t>
      </w:r>
    </w:p>
    <w:p w:rsidR="006015C8" w:rsidRDefault="006015C8" w:rsidP="006015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Adaptable</w:t>
      </w:r>
    </w:p>
    <w:p w:rsidR="006015C8" w:rsidRDefault="006015C8" w:rsidP="006015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Excellent time management </w:t>
      </w:r>
    </w:p>
    <w:p w:rsidR="006015C8" w:rsidRDefault="006015C8" w:rsidP="006015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Impeccable math skills</w:t>
      </w:r>
    </w:p>
    <w:p w:rsidR="006015C8" w:rsidRPr="006015C8" w:rsidRDefault="006015C8" w:rsidP="006015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organized/tidy person</w:t>
      </w:r>
    </w:p>
    <w:p w:rsidR="006532AD" w:rsidRDefault="006532AD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968D2" w:rsidRDefault="007968D2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Education</w:t>
      </w:r>
    </w:p>
    <w:p w:rsidR="007968D2" w:rsidRDefault="007968D2" w:rsidP="007968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32AD" w:rsidRPr="006532AD" w:rsidRDefault="006532AD" w:rsidP="007968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32AD">
        <w:rPr>
          <w:rFonts w:ascii="Times New Roman" w:hAnsi="Times New Roman" w:cs="Times New Roman"/>
          <w:b/>
          <w:sz w:val="24"/>
          <w:szCs w:val="24"/>
        </w:rPr>
        <w:t>Mansfield University of Pennsylvania, Mansfield, PA</w:t>
      </w:r>
      <w:r w:rsidRPr="006532AD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1821B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532AD">
        <w:rPr>
          <w:rFonts w:ascii="Times New Roman" w:hAnsi="Times New Roman" w:cs="Times New Roman"/>
          <w:b/>
          <w:sz w:val="24"/>
          <w:szCs w:val="24"/>
        </w:rPr>
        <w:t>May 2019 (anticipated)</w:t>
      </w:r>
    </w:p>
    <w:p w:rsidR="006532AD" w:rsidRPr="001821B9" w:rsidRDefault="001821B9" w:rsidP="007968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computer Information Science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2.8/4.0 GPA</w:t>
      </w:r>
    </w:p>
    <w:p w:rsidR="001821B9" w:rsidRDefault="001821B9" w:rsidP="007968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21B9" w:rsidRPr="001821B9" w:rsidRDefault="001821B9" w:rsidP="007968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21B9">
        <w:rPr>
          <w:rFonts w:ascii="Times New Roman" w:hAnsi="Times New Roman" w:cs="Times New Roman"/>
          <w:b/>
          <w:sz w:val="24"/>
          <w:szCs w:val="24"/>
        </w:rPr>
        <w:t>Athens Area High School</w:t>
      </w:r>
      <w:r w:rsidRPr="001821B9">
        <w:rPr>
          <w:rFonts w:ascii="Times New Roman" w:hAnsi="Times New Roman" w:cs="Times New Roman"/>
          <w:b/>
          <w:sz w:val="24"/>
          <w:szCs w:val="24"/>
        </w:rPr>
        <w:tab/>
      </w:r>
      <w:r w:rsidRPr="001821B9">
        <w:rPr>
          <w:rFonts w:ascii="Times New Roman" w:hAnsi="Times New Roman" w:cs="Times New Roman"/>
          <w:b/>
          <w:sz w:val="24"/>
          <w:szCs w:val="24"/>
        </w:rPr>
        <w:tab/>
      </w:r>
      <w:r w:rsidRPr="001821B9">
        <w:rPr>
          <w:rFonts w:ascii="Times New Roman" w:hAnsi="Times New Roman" w:cs="Times New Roman"/>
          <w:b/>
          <w:sz w:val="24"/>
          <w:szCs w:val="24"/>
        </w:rPr>
        <w:tab/>
      </w:r>
      <w:r w:rsidRPr="001821B9">
        <w:rPr>
          <w:rFonts w:ascii="Times New Roman" w:hAnsi="Times New Roman" w:cs="Times New Roman"/>
          <w:b/>
          <w:sz w:val="24"/>
          <w:szCs w:val="24"/>
        </w:rPr>
        <w:tab/>
      </w:r>
      <w:r w:rsidRPr="001821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1821B9">
        <w:rPr>
          <w:rFonts w:ascii="Times New Roman" w:hAnsi="Times New Roman" w:cs="Times New Roman"/>
          <w:b/>
          <w:sz w:val="24"/>
          <w:szCs w:val="24"/>
        </w:rPr>
        <w:t>Graduate 2015</w:t>
      </w:r>
    </w:p>
    <w:p w:rsidR="001821B9" w:rsidRPr="006015C8" w:rsidRDefault="001821B9" w:rsidP="007968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92.4 GPA</w:t>
      </w:r>
    </w:p>
    <w:p w:rsidR="007968D2" w:rsidRDefault="007968D2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Work Experience</w:t>
      </w:r>
    </w:p>
    <w:p w:rsidR="001821B9" w:rsidRDefault="001821B9" w:rsidP="007968D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821B9" w:rsidRDefault="001821B9" w:rsidP="007968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Mansfield Computer Science Dept</w:t>
      </w:r>
      <w:r w:rsidR="00F93AB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Mansfield,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Novembe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2015 – Present</w:t>
      </w:r>
    </w:p>
    <w:p w:rsidR="001821B9" w:rsidRDefault="001821B9" w:rsidP="007968D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Lab Monitor/ Tutor</w:t>
      </w:r>
    </w:p>
    <w:p w:rsidR="001821B9" w:rsidRDefault="001821B9" w:rsidP="001821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lab clean and operating smoothly </w:t>
      </w:r>
    </w:p>
    <w:p w:rsidR="001821B9" w:rsidRDefault="001821B9" w:rsidP="001821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Refill printers</w:t>
      </w:r>
    </w:p>
    <w:p w:rsidR="001821B9" w:rsidRDefault="001821B9" w:rsidP="001821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various programs</w:t>
      </w:r>
      <w:bookmarkStart w:id="0" w:name="_GoBack"/>
      <w:bookmarkEnd w:id="0"/>
    </w:p>
    <w:p w:rsidR="001821B9" w:rsidRDefault="001821B9" w:rsidP="001821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students that have questions related to computer science</w:t>
      </w:r>
    </w:p>
    <w:p w:rsidR="001821B9" w:rsidRDefault="001821B9" w:rsidP="001821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lab is used properly</w:t>
      </w:r>
    </w:p>
    <w:p w:rsidR="001821B9" w:rsidRDefault="001821B9" w:rsidP="001821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21B9" w:rsidRDefault="001821B9" w:rsidP="001821B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821B9">
        <w:rPr>
          <w:rFonts w:ascii="Times New Roman" w:hAnsi="Times New Roman" w:cs="Times New Roman"/>
          <w:b/>
          <w:sz w:val="36"/>
          <w:szCs w:val="36"/>
        </w:rPr>
        <w:t>Activities/Organizations</w:t>
      </w:r>
    </w:p>
    <w:p w:rsidR="00F93AB2" w:rsidRDefault="00F93AB2" w:rsidP="001821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93AB2" w:rsidRDefault="00F93AB2" w:rsidP="001821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State Farm Coding Competition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>2015 and 2016</w:t>
      </w:r>
    </w:p>
    <w:p w:rsidR="00F93AB2" w:rsidRDefault="00F93AB2" w:rsidP="001821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IBM Master the Mainframe Competition         </w:t>
      </w:r>
      <w:r>
        <w:rPr>
          <w:rFonts w:ascii="Times New Roman" w:hAnsi="Times New Roman" w:cs="Times New Roman"/>
          <w:b/>
          <w:sz w:val="28"/>
          <w:szCs w:val="28"/>
        </w:rPr>
        <w:t>2015 and 2016</w:t>
      </w:r>
    </w:p>
    <w:p w:rsidR="006015C8" w:rsidRDefault="006015C8" w:rsidP="001821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93AB2" w:rsidRPr="00F93AB2" w:rsidRDefault="006015C8" w:rsidP="001821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Excellent References available upon request.</w:t>
      </w:r>
    </w:p>
    <w:sectPr w:rsidR="00F93AB2" w:rsidRPr="00F93AB2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882" w:rsidRDefault="00373882">
      <w:pPr>
        <w:spacing w:after="0" w:line="240" w:lineRule="auto"/>
      </w:pPr>
      <w:r>
        <w:separator/>
      </w:r>
    </w:p>
  </w:endnote>
  <w:endnote w:type="continuationSeparator" w:id="0">
    <w:p w:rsidR="00373882" w:rsidRDefault="0037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AB559B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B559B" w:rsidRDefault="00126248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015C8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AB559B" w:rsidRDefault="00373882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770C558E701D4E6E89BC84FBD22D1CE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B45096">
                <w:t>Robert Shea</w:t>
              </w:r>
            </w:sdtContent>
          </w:sdt>
        </w:p>
        <w:p w:rsidR="00AB559B" w:rsidRDefault="00373882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D35C37FF6159498EBDF5343CA8323532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126248">
                <w:t>Street Address, City, ST ZIP Code</w:t>
              </w:r>
            </w:sdtContent>
          </w:sdt>
          <w:r w:rsidR="00126248">
            <w:t xml:space="preserve"> – </w:t>
          </w:r>
          <w:sdt>
            <w:sdtPr>
              <w:alias w:val="Telephone"/>
              <w:tag w:val=""/>
              <w:id w:val="-145366429"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126248">
                <w:t>Telephone</w:t>
              </w:r>
            </w:sdtContent>
          </w:sdt>
          <w:r w:rsidR="00126248">
            <w:t xml:space="preserve"> – </w:t>
          </w:r>
          <w:sdt>
            <w:sdtPr>
              <w:alias w:val="Email"/>
              <w:tag w:val=""/>
              <w:id w:val="1846358867"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126248">
                <w:t>Email</w:t>
              </w:r>
            </w:sdtContent>
          </w:sdt>
        </w:p>
      </w:tc>
    </w:tr>
  </w:tbl>
  <w:p w:rsidR="00AB559B" w:rsidRDefault="00AB5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882" w:rsidRDefault="00373882">
      <w:pPr>
        <w:spacing w:after="0" w:line="240" w:lineRule="auto"/>
      </w:pPr>
      <w:r>
        <w:separator/>
      </w:r>
    </w:p>
  </w:footnote>
  <w:footnote w:type="continuationSeparator" w:id="0">
    <w:p w:rsidR="00373882" w:rsidRDefault="0037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65860"/>
    <w:multiLevelType w:val="hybridMultilevel"/>
    <w:tmpl w:val="3738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62E8"/>
    <w:multiLevelType w:val="hybridMultilevel"/>
    <w:tmpl w:val="300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96"/>
    <w:rsid w:val="000032E1"/>
    <w:rsid w:val="000D65C8"/>
    <w:rsid w:val="00126248"/>
    <w:rsid w:val="001821B9"/>
    <w:rsid w:val="002A23FC"/>
    <w:rsid w:val="00373882"/>
    <w:rsid w:val="003C0B7C"/>
    <w:rsid w:val="006015C8"/>
    <w:rsid w:val="006532AD"/>
    <w:rsid w:val="006B25F3"/>
    <w:rsid w:val="0073685D"/>
    <w:rsid w:val="007409E4"/>
    <w:rsid w:val="007968D2"/>
    <w:rsid w:val="00A132BC"/>
    <w:rsid w:val="00AB559B"/>
    <w:rsid w:val="00B45096"/>
    <w:rsid w:val="00BA6F00"/>
    <w:rsid w:val="00D33F28"/>
    <w:rsid w:val="00EC2E13"/>
    <w:rsid w:val="00F9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ABF8B"/>
  <w15:chartTrackingRefBased/>
  <w15:docId w15:val="{CE799D70-390B-493E-B40F-3E463302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character" w:styleId="Hyperlink">
    <w:name w:val="Hyperlink"/>
    <w:basedOn w:val="DefaultParagraphFont"/>
    <w:uiPriority w:val="99"/>
    <w:unhideWhenUsed/>
    <w:rsid w:val="0073685D"/>
    <w:rPr>
      <w:color w:val="7B2F6B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685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8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earm26@mansfiel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a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0C558E701D4E6E89BC84FBD22D1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9122B-2273-4641-A094-8958DC18DE8F}"/>
      </w:docPartPr>
      <w:docPartBody>
        <w:p w:rsidR="00E30638" w:rsidRDefault="006A7F17">
          <w:pPr>
            <w:pStyle w:val="770C558E701D4E6E89BC84FBD22D1CE9"/>
          </w:pPr>
          <w:r>
            <w:t>References</w:t>
          </w:r>
        </w:p>
      </w:docPartBody>
    </w:docPart>
    <w:docPart>
      <w:docPartPr>
        <w:name w:val="D35C37FF6159498EBDF5343CA8323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6DCA-6A4A-4C89-B53B-6D5440DCBF25}"/>
      </w:docPartPr>
      <w:docPartBody>
        <w:p w:rsidR="00E30638" w:rsidRDefault="006A7F17">
          <w:pPr>
            <w:pStyle w:val="D35C37FF6159498EBDF5343CA8323532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17"/>
    <w:rsid w:val="00210636"/>
    <w:rsid w:val="006A7F17"/>
    <w:rsid w:val="00DD783A"/>
    <w:rsid w:val="00E3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9F57BD978B4203B6AF2DE7008033C9">
    <w:name w:val="E69F57BD978B4203B6AF2DE7008033C9"/>
  </w:style>
  <w:style w:type="paragraph" w:customStyle="1" w:styleId="8A4E7990122C49ECB3DC8500EF86A927">
    <w:name w:val="8A4E7990122C49ECB3DC8500EF86A927"/>
  </w:style>
  <w:style w:type="paragraph" w:customStyle="1" w:styleId="E83A7FF16EE3486F8551C7375CECABD7">
    <w:name w:val="E83A7FF16EE3486F8551C7375CECABD7"/>
  </w:style>
  <w:style w:type="paragraph" w:customStyle="1" w:styleId="99162DE0BC5441DF848494ED0BA1E8CA">
    <w:name w:val="99162DE0BC5441DF848494ED0BA1E8CA"/>
  </w:style>
  <w:style w:type="paragraph" w:customStyle="1" w:styleId="D90A0D9FE76C4E31AB9F776A1073D4F7">
    <w:name w:val="D90A0D9FE76C4E31AB9F776A1073D4F7"/>
  </w:style>
  <w:style w:type="paragraph" w:customStyle="1" w:styleId="48F6D0482C85407A8428E2495BC9244A">
    <w:name w:val="48F6D0482C85407A8428E2495BC9244A"/>
  </w:style>
  <w:style w:type="paragraph" w:customStyle="1" w:styleId="0BBFB8A960F04FDBBD3D7CBAFED7955D">
    <w:name w:val="0BBFB8A960F04FDBBD3D7CBAFED7955D"/>
  </w:style>
  <w:style w:type="paragraph" w:customStyle="1" w:styleId="4888D6E4FAF249E6815E5C3B9175B032">
    <w:name w:val="4888D6E4FAF249E6815E5C3B9175B032"/>
  </w:style>
  <w:style w:type="paragraph" w:customStyle="1" w:styleId="8FA44DE3EFD74694B02739C531465A2A">
    <w:name w:val="8FA44DE3EFD74694B02739C531465A2A"/>
  </w:style>
  <w:style w:type="paragraph" w:customStyle="1" w:styleId="3E81F5B451C14923B69E385F26FA28D2">
    <w:name w:val="3E81F5B451C14923B69E385F26FA28D2"/>
  </w:style>
  <w:style w:type="paragraph" w:customStyle="1" w:styleId="5BEF0A982182461F8738023E56857AC3">
    <w:name w:val="5BEF0A982182461F8738023E56857AC3"/>
  </w:style>
  <w:style w:type="paragraph" w:customStyle="1" w:styleId="DE66D1E22B2244129514033981A608B7">
    <w:name w:val="DE66D1E22B2244129514033981A608B7"/>
  </w:style>
  <w:style w:type="paragraph" w:customStyle="1" w:styleId="75228BFEB8F146D4855A15EEBF2B134B">
    <w:name w:val="75228BFEB8F146D4855A15EEBF2B134B"/>
  </w:style>
  <w:style w:type="paragraph" w:customStyle="1" w:styleId="471D622A63894F5C81F8933C2CCB6FCF">
    <w:name w:val="471D622A63894F5C81F8933C2CCB6FCF"/>
  </w:style>
  <w:style w:type="paragraph" w:customStyle="1" w:styleId="F93910DA48A246128B9AE2B2BE400556">
    <w:name w:val="F93910DA48A246128B9AE2B2BE400556"/>
  </w:style>
  <w:style w:type="paragraph" w:customStyle="1" w:styleId="2149800C3BB2495C9C221A83ED138952">
    <w:name w:val="2149800C3BB2495C9C221A83ED138952"/>
  </w:style>
  <w:style w:type="paragraph" w:customStyle="1" w:styleId="CC6A538773044CD9BDD8344DCE6BEA33">
    <w:name w:val="CC6A538773044CD9BDD8344DCE6BEA33"/>
  </w:style>
  <w:style w:type="paragraph" w:customStyle="1" w:styleId="A1F4D50DC08E4D1E9F7444B984DD15BA">
    <w:name w:val="A1F4D50DC08E4D1E9F7444B984DD15BA"/>
  </w:style>
  <w:style w:type="paragraph" w:customStyle="1" w:styleId="32B281135CC6440497AEE78822F79192">
    <w:name w:val="32B281135CC6440497AEE78822F79192"/>
  </w:style>
  <w:style w:type="paragraph" w:customStyle="1" w:styleId="2492ECE97C7D4E19B7B09DC7FFF55AD4">
    <w:name w:val="2492ECE97C7D4E19B7B09DC7FFF55AD4"/>
  </w:style>
  <w:style w:type="paragraph" w:customStyle="1" w:styleId="02CC91AD165A4878BA5A08C77ADA1EC0">
    <w:name w:val="02CC91AD165A4878BA5A08C77ADA1EC0"/>
  </w:style>
  <w:style w:type="paragraph" w:customStyle="1" w:styleId="6BE78A2DC5DD4369A5FBB088065B5C47">
    <w:name w:val="6BE78A2DC5DD4369A5FBB088065B5C47"/>
  </w:style>
  <w:style w:type="paragraph" w:customStyle="1" w:styleId="5E8936601EFF41DA9B1A3725E7D1C152">
    <w:name w:val="5E8936601EFF41DA9B1A3725E7D1C152"/>
  </w:style>
  <w:style w:type="paragraph" w:customStyle="1" w:styleId="17921FAB0D2C4B389E78231061CC1AAE">
    <w:name w:val="17921FAB0D2C4B389E78231061CC1AAE"/>
  </w:style>
  <w:style w:type="paragraph" w:customStyle="1" w:styleId="B7C69ED74D0243A6A632DE5416F64D2E">
    <w:name w:val="B7C69ED74D0243A6A632DE5416F64D2E"/>
  </w:style>
  <w:style w:type="paragraph" w:customStyle="1" w:styleId="AA2F5FCB01024F11855226B714112B13">
    <w:name w:val="AA2F5FCB01024F11855226B714112B13"/>
  </w:style>
  <w:style w:type="paragraph" w:customStyle="1" w:styleId="89CA8BA73C264BABAEA1626A925939C8">
    <w:name w:val="89CA8BA73C264BABAEA1626A925939C8"/>
  </w:style>
  <w:style w:type="paragraph" w:customStyle="1" w:styleId="0A23D33B31B34FDFB55B1A9E12C42950">
    <w:name w:val="0A23D33B31B34FDFB55B1A9E12C42950"/>
  </w:style>
  <w:style w:type="paragraph" w:customStyle="1" w:styleId="EEEA092083A74FE0BEC5100D37C767EC">
    <w:name w:val="EEEA092083A74FE0BEC5100D37C767EC"/>
  </w:style>
  <w:style w:type="paragraph" w:customStyle="1" w:styleId="770C558E701D4E6E89BC84FBD22D1CE9">
    <w:name w:val="770C558E701D4E6E89BC84FBD22D1CE9"/>
  </w:style>
  <w:style w:type="paragraph" w:customStyle="1" w:styleId="6F2396915DBB4EA18850F9D3C14B38EF">
    <w:name w:val="6F2396915DBB4EA18850F9D3C14B38EF"/>
  </w:style>
  <w:style w:type="paragraph" w:customStyle="1" w:styleId="D35C37FF6159498EBDF5343CA8323532">
    <w:name w:val="D35C37FF6159498EBDF5343CA8323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286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Shea</dc:creator>
  <cp:keywords/>
  <dc:description/>
  <cp:lastModifiedBy>Robert Shea</cp:lastModifiedBy>
  <cp:revision>3</cp:revision>
  <dcterms:created xsi:type="dcterms:W3CDTF">2017-03-21T14:50:00Z</dcterms:created>
  <dcterms:modified xsi:type="dcterms:W3CDTF">2017-03-29T16:49:00Z</dcterms:modified>
</cp:coreProperties>
</file>